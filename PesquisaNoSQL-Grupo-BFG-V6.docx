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DBAC" w14:textId="4608D976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CENTRO UNIVERSITÁRIO DE BRASÍLIA</w:t>
      </w:r>
    </w:p>
    <w:p w14:paraId="425E0888" w14:textId="77777777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65A16F78" w14:textId="5A0D9C5B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Faculdade de Tecnologia e Ciências Sociais Aplicadas</w:t>
      </w:r>
      <w:r w:rsidR="0045092C" w:rsidRPr="00871D14">
        <w:rPr>
          <w:rFonts w:cs="Arial"/>
          <w:b/>
          <w:bCs/>
          <w:sz w:val="28"/>
        </w:rPr>
        <w:t xml:space="preserve"> (FATECS)</w:t>
      </w:r>
    </w:p>
    <w:p w14:paraId="54CA0F54" w14:textId="1AA0D9AD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</w:t>
      </w:r>
      <w:r w:rsidR="0045092C" w:rsidRPr="00871D14">
        <w:rPr>
          <w:rFonts w:cs="Arial"/>
          <w:b/>
          <w:bCs/>
          <w:sz w:val="28"/>
        </w:rPr>
        <w:t>URSO DE CIÊNCIA DA COMPUTAÇÃO</w:t>
      </w:r>
    </w:p>
    <w:p w14:paraId="778A8903" w14:textId="18582C1C" w:rsidR="000643D0" w:rsidRPr="00871D14" w:rsidRDefault="000643D0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Disciplina: Banco de Dados II</w:t>
      </w:r>
    </w:p>
    <w:p w14:paraId="66BAEC0B" w14:textId="77777777" w:rsidR="00D61186" w:rsidRPr="00871D14" w:rsidRDefault="00D61186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2BFE5CBB" w14:textId="77777777" w:rsidR="00D61186" w:rsidRPr="00871D14" w:rsidRDefault="00D61186" w:rsidP="006A7552">
      <w:pPr>
        <w:ind w:firstLine="0"/>
        <w:rPr>
          <w:rFonts w:cs="Arial"/>
        </w:rPr>
      </w:pPr>
    </w:p>
    <w:p w14:paraId="583839A4" w14:textId="77777777" w:rsidR="002E2097" w:rsidRPr="00871D14" w:rsidRDefault="002E2097" w:rsidP="006A7552">
      <w:pPr>
        <w:ind w:firstLine="0"/>
        <w:rPr>
          <w:rFonts w:cs="Arial"/>
        </w:rPr>
      </w:pPr>
    </w:p>
    <w:p w14:paraId="00081BE7" w14:textId="77777777" w:rsidR="002E2097" w:rsidRPr="00871D14" w:rsidRDefault="002E2097" w:rsidP="006A7552">
      <w:pPr>
        <w:ind w:firstLine="0"/>
        <w:rPr>
          <w:rFonts w:cs="Arial"/>
        </w:rPr>
      </w:pPr>
    </w:p>
    <w:p w14:paraId="52231FCB" w14:textId="0343E533" w:rsidR="00900628" w:rsidRPr="00871D14" w:rsidRDefault="00B913A4" w:rsidP="006A7552">
      <w:pPr>
        <w:ind w:firstLine="0"/>
        <w:jc w:val="center"/>
        <w:rPr>
          <w:rFonts w:cs="Arial"/>
          <w:b/>
          <w:sz w:val="28"/>
        </w:rPr>
      </w:pPr>
      <w:bookmarkStart w:id="0" w:name="_Toc161081545"/>
      <w:bookmarkStart w:id="1" w:name="_Toc161081849"/>
      <w:r w:rsidRPr="00871D14">
        <w:rPr>
          <w:rFonts w:cs="Arial"/>
          <w:b/>
          <w:sz w:val="28"/>
        </w:rPr>
        <w:t>BRUNO CÉSAR GONÇALVES MEIRELES</w:t>
      </w:r>
    </w:p>
    <w:p w14:paraId="28879567" w14:textId="49D918D2" w:rsidR="00D61186" w:rsidRPr="00871D14" w:rsidRDefault="004D25BD" w:rsidP="006A7552">
      <w:pPr>
        <w:ind w:firstLine="0"/>
        <w:jc w:val="center"/>
        <w:rPr>
          <w:rFonts w:cs="Arial"/>
          <w:b/>
          <w:sz w:val="28"/>
        </w:rPr>
      </w:pPr>
      <w:r w:rsidRPr="00871D14">
        <w:rPr>
          <w:rFonts w:cs="Arial"/>
          <w:b/>
          <w:sz w:val="28"/>
        </w:rPr>
        <w:t>FELIPE RODRIGUES QUEIROZ</w:t>
      </w:r>
    </w:p>
    <w:p w14:paraId="747B4BAF" w14:textId="2B869E33" w:rsidR="00D61186" w:rsidRPr="00871D14" w:rsidRDefault="004D25BD" w:rsidP="006A7552">
      <w:pPr>
        <w:ind w:firstLine="0"/>
        <w:jc w:val="center"/>
        <w:rPr>
          <w:rFonts w:cs="Arial"/>
        </w:rPr>
      </w:pPr>
      <w:r w:rsidRPr="00871D14">
        <w:rPr>
          <w:rFonts w:cs="Arial"/>
          <w:b/>
          <w:sz w:val="28"/>
        </w:rPr>
        <w:t>GABRIEL DE MEDEIROS LIMA</w:t>
      </w:r>
      <w:bookmarkEnd w:id="0"/>
      <w:bookmarkEnd w:id="1"/>
    </w:p>
    <w:p w14:paraId="39136C6A" w14:textId="77777777" w:rsidR="00D61186" w:rsidRPr="00871D14" w:rsidRDefault="00D61186" w:rsidP="006A7552">
      <w:pPr>
        <w:ind w:firstLine="0"/>
        <w:rPr>
          <w:rFonts w:cs="Arial"/>
        </w:rPr>
      </w:pPr>
    </w:p>
    <w:p w14:paraId="3932F174" w14:textId="77777777" w:rsidR="002E2097" w:rsidRPr="00871D14" w:rsidRDefault="002E2097" w:rsidP="006A7552">
      <w:pPr>
        <w:ind w:firstLine="0"/>
        <w:rPr>
          <w:rFonts w:cs="Arial"/>
        </w:rPr>
      </w:pPr>
    </w:p>
    <w:p w14:paraId="7265CBE6" w14:textId="77777777" w:rsidR="002E2097" w:rsidRPr="00871D14" w:rsidRDefault="002E2097" w:rsidP="006A7552">
      <w:pPr>
        <w:ind w:firstLine="0"/>
        <w:rPr>
          <w:rFonts w:cs="Arial"/>
        </w:rPr>
      </w:pPr>
    </w:p>
    <w:p w14:paraId="464C31D0" w14:textId="77777777" w:rsidR="00D61186" w:rsidRPr="00871D14" w:rsidRDefault="00D61186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741FCAC2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2B25849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EF199E7" w14:textId="77777777" w:rsidR="00D61186" w:rsidRPr="00871D14" w:rsidRDefault="00D61186" w:rsidP="006A7552">
      <w:pPr>
        <w:ind w:firstLine="0"/>
        <w:rPr>
          <w:rFonts w:cs="Arial"/>
        </w:rPr>
      </w:pPr>
    </w:p>
    <w:p w14:paraId="110B3234" w14:textId="0964C6B6" w:rsidR="00D61186" w:rsidRPr="00871D14" w:rsidRDefault="0090038F" w:rsidP="006A7552">
      <w:pPr>
        <w:pStyle w:val="Recuodecorpodetexto2"/>
        <w:ind w:firstLine="0"/>
      </w:pPr>
      <w:r w:rsidRPr="00871D14">
        <w:rPr>
          <w:b/>
          <w:bCs/>
        </w:rPr>
        <w:t xml:space="preserve">BANCO DE DADOS </w:t>
      </w:r>
      <w:proofErr w:type="spellStart"/>
      <w:r w:rsidRPr="00871D14">
        <w:rPr>
          <w:b/>
          <w:bCs/>
        </w:rPr>
        <w:t>NoSQL</w:t>
      </w:r>
      <w:proofErr w:type="spellEnd"/>
    </w:p>
    <w:p w14:paraId="7591B0FB" w14:textId="77777777" w:rsidR="00D61186" w:rsidRPr="00871D14" w:rsidRDefault="00D61186" w:rsidP="006A7552">
      <w:pPr>
        <w:ind w:firstLine="0"/>
        <w:rPr>
          <w:rFonts w:cs="Arial"/>
        </w:rPr>
      </w:pPr>
    </w:p>
    <w:p w14:paraId="713F80F2" w14:textId="77777777" w:rsidR="00D61186" w:rsidRPr="00871D14" w:rsidRDefault="00D61186" w:rsidP="006A7552">
      <w:pPr>
        <w:ind w:firstLine="0"/>
        <w:rPr>
          <w:rFonts w:cs="Arial"/>
        </w:rPr>
      </w:pPr>
    </w:p>
    <w:p w14:paraId="2C42B62E" w14:textId="77777777" w:rsidR="00D61186" w:rsidRPr="00871D14" w:rsidRDefault="00D61186" w:rsidP="006A7552">
      <w:pPr>
        <w:ind w:firstLine="0"/>
        <w:rPr>
          <w:rFonts w:cs="Arial"/>
        </w:rPr>
      </w:pPr>
    </w:p>
    <w:p w14:paraId="1653DCB4" w14:textId="77777777" w:rsidR="00D61186" w:rsidRPr="00871D14" w:rsidRDefault="00D61186" w:rsidP="006A7552">
      <w:pPr>
        <w:ind w:firstLine="0"/>
        <w:rPr>
          <w:rFonts w:cs="Arial"/>
        </w:rPr>
      </w:pPr>
    </w:p>
    <w:p w14:paraId="2A469EA3" w14:textId="77777777" w:rsidR="00D61186" w:rsidRPr="00871D14" w:rsidRDefault="00D61186" w:rsidP="006A7552">
      <w:pPr>
        <w:ind w:firstLine="0"/>
        <w:rPr>
          <w:rFonts w:cs="Arial"/>
        </w:rPr>
      </w:pPr>
    </w:p>
    <w:p w14:paraId="7240A45C" w14:textId="77777777" w:rsidR="00D61186" w:rsidRPr="00871D14" w:rsidRDefault="00D61186" w:rsidP="006A7552">
      <w:pPr>
        <w:ind w:firstLine="0"/>
        <w:rPr>
          <w:rFonts w:cs="Arial"/>
        </w:rPr>
      </w:pPr>
    </w:p>
    <w:p w14:paraId="34EE52C3" w14:textId="77777777" w:rsidR="00D61186" w:rsidRPr="00871D14" w:rsidRDefault="00D61186" w:rsidP="006A7552">
      <w:pPr>
        <w:ind w:firstLine="0"/>
        <w:rPr>
          <w:rFonts w:cs="Arial"/>
        </w:rPr>
      </w:pPr>
    </w:p>
    <w:p w14:paraId="35E9C7B3" w14:textId="77777777" w:rsidR="00D61186" w:rsidRPr="00871D14" w:rsidRDefault="00D61186" w:rsidP="006A7552">
      <w:pPr>
        <w:ind w:firstLine="0"/>
        <w:rPr>
          <w:rFonts w:cs="Arial"/>
        </w:rPr>
      </w:pPr>
    </w:p>
    <w:p w14:paraId="649EF518" w14:textId="77777777" w:rsidR="00D61186" w:rsidRPr="00871D14" w:rsidRDefault="00D61186" w:rsidP="006A7552">
      <w:pPr>
        <w:ind w:firstLine="0"/>
        <w:rPr>
          <w:rFonts w:cs="Arial"/>
        </w:rPr>
      </w:pPr>
    </w:p>
    <w:p w14:paraId="412D761B" w14:textId="77777777" w:rsidR="00D61186" w:rsidRPr="00871D14" w:rsidRDefault="00D61186" w:rsidP="006A7552">
      <w:pPr>
        <w:ind w:firstLine="0"/>
        <w:rPr>
          <w:rFonts w:cs="Arial"/>
        </w:rPr>
      </w:pPr>
    </w:p>
    <w:p w14:paraId="0818C23A" w14:textId="77777777" w:rsidR="00D61186" w:rsidRPr="00871D14" w:rsidRDefault="00D61186" w:rsidP="006A7552">
      <w:pPr>
        <w:ind w:firstLine="0"/>
        <w:rPr>
          <w:rFonts w:cs="Arial"/>
        </w:rPr>
      </w:pPr>
    </w:p>
    <w:p w14:paraId="3C9C1BFB" w14:textId="60757C27" w:rsidR="000643D0" w:rsidRPr="00DB033E" w:rsidRDefault="00202C71" w:rsidP="006A7552">
      <w:pPr>
        <w:ind w:firstLine="0"/>
        <w:jc w:val="center"/>
        <w:rPr>
          <w:rFonts w:cs="Arial"/>
        </w:rPr>
      </w:pPr>
      <w:r w:rsidRPr="00871D14">
        <w:rPr>
          <w:rFonts w:cs="Arial"/>
        </w:rPr>
        <w:t>Brasília/DF</w:t>
      </w:r>
      <w:r w:rsidR="002E2097" w:rsidRPr="00871D14">
        <w:rPr>
          <w:rFonts w:cs="Arial"/>
        </w:rPr>
        <w:t xml:space="preserve">, </w:t>
      </w:r>
      <w:r w:rsidR="00B97798">
        <w:t>a</w:t>
      </w:r>
      <w:r w:rsidRPr="00B97798">
        <w:t>bril</w:t>
      </w:r>
      <w:r w:rsidRPr="00871D14">
        <w:rPr>
          <w:rFonts w:cs="Arial"/>
        </w:rPr>
        <w:t xml:space="preserve"> e </w:t>
      </w:r>
      <w:r w:rsidR="00B97798">
        <w:rPr>
          <w:rFonts w:cs="Arial"/>
        </w:rPr>
        <w:t>m</w:t>
      </w:r>
      <w:r w:rsidRPr="00871D14">
        <w:rPr>
          <w:rFonts w:cs="Arial"/>
        </w:rPr>
        <w:t>aio de 2024</w:t>
      </w:r>
      <w:r w:rsidR="000643D0" w:rsidRPr="00871D14">
        <w:rPr>
          <w:rFonts w:cs="Arial"/>
          <w:lang w:val="en-US"/>
        </w:rPr>
        <w:t xml:space="preserve"> </w:t>
      </w:r>
    </w:p>
    <w:p w14:paraId="72FB7253" w14:textId="22F86ABD" w:rsidR="00D61186" w:rsidRPr="00871D14" w:rsidRDefault="00D61186" w:rsidP="006A7552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 w:rsidRPr="00871D14" w:rsidSect="00B324C5">
          <w:footerReference w:type="default" r:id="rId11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bookmarkStart w:id="2" w:name="_Toc152045189"/>
    </w:p>
    <w:bookmarkEnd w:id="2"/>
    <w:p w14:paraId="335DC5E6" w14:textId="61625DAF" w:rsidR="00D61186" w:rsidRPr="00871D14" w:rsidRDefault="00871D14" w:rsidP="006A7552">
      <w:pPr>
        <w:pStyle w:val="Ttulo1"/>
        <w:spacing w:line="360" w:lineRule="auto"/>
      </w:pPr>
      <w:r w:rsidRPr="00871D14">
        <w:lastRenderedPageBreak/>
        <w:t>INTRODUÇÃO</w:t>
      </w:r>
    </w:p>
    <w:p w14:paraId="11BF84DB" w14:textId="30075973" w:rsidR="00871D14" w:rsidRPr="00871D14" w:rsidRDefault="00871D14" w:rsidP="006A7552">
      <w:pPr>
        <w:rPr>
          <w:rFonts w:cs="Arial"/>
        </w:rPr>
      </w:pPr>
      <w:bookmarkStart w:id="3" w:name="_Toc152045197"/>
      <w:r w:rsidRPr="00871D14">
        <w:rPr>
          <w:rFonts w:cs="Arial"/>
        </w:rPr>
        <w:t xml:space="preserve">O presente ensaio acadêmico tem como objetivo apresentar e analisar o que são Bancos de Dados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e seus variados tipos, além de suas vantagens e desvantagens. Os Bancos de Dados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(</w:t>
      </w:r>
      <w:proofErr w:type="spellStart"/>
      <w:r w:rsidRPr="00871D14">
        <w:rPr>
          <w:rFonts w:cs="Arial"/>
        </w:rPr>
        <w:t>Not</w:t>
      </w:r>
      <w:proofErr w:type="spellEnd"/>
      <w:r w:rsidRPr="00871D14">
        <w:rPr>
          <w:rFonts w:cs="Arial"/>
        </w:rPr>
        <w:t xml:space="preserve"> Only SQL) são bancos não-relacionais, ou seja, diferem dos tradicionais bancos de dados relacionais com suporte à linguagem SQL, de modo que não utilizam um esquema de tabela fixo. Sendo assim, os bancos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são capazes de armazenar e processar dados </w:t>
      </w:r>
      <w:r w:rsidR="007320AF">
        <w:rPr>
          <w:rFonts w:cs="Arial"/>
        </w:rPr>
        <w:t>não-estruturados ou semi</w:t>
      </w:r>
      <w:r w:rsidR="007320AF" w:rsidRPr="00871D14">
        <w:rPr>
          <w:rFonts w:cs="Arial"/>
        </w:rPr>
        <w:t>estruturados</w:t>
      </w:r>
      <w:r w:rsidRPr="00871D14">
        <w:rPr>
          <w:rFonts w:cs="Arial"/>
        </w:rPr>
        <w:t>, dos mais variados tipos e em grande escala, oferecendo mais flexibilidade e escalabilidade ao manipular os dados.</w:t>
      </w:r>
    </w:p>
    <w:p w14:paraId="7B588325" w14:textId="123D3BB5" w:rsidR="00871D14" w:rsidRPr="00871D14" w:rsidRDefault="00871D14" w:rsidP="006A7552">
      <w:pPr>
        <w:ind w:firstLine="708"/>
        <w:rPr>
          <w:rFonts w:cs="Arial"/>
        </w:rPr>
      </w:pPr>
      <w:r w:rsidRPr="00871D14">
        <w:rPr>
          <w:rFonts w:cs="Arial"/>
        </w:rPr>
        <w:t xml:space="preserve">Neste sentido, este ensaio utiliza como referência artigos de grandes empresas do assunto ao redor do mundo, além de materiais de estudo como livros e atividades que nós estudantes (e autores desse ensaio) temos acesso. Este tema é de importante reflexão, já que vem ganhando relevância e notoriedade no mundo da tecnologia com o passar dos anos, </w:t>
      </w:r>
      <w:r w:rsidR="009735D2">
        <w:rPr>
          <w:rFonts w:cs="Arial"/>
        </w:rPr>
        <w:t>dando frutos a</w:t>
      </w:r>
      <w:r w:rsidRPr="00871D14">
        <w:rPr>
          <w:rFonts w:cs="Arial"/>
        </w:rPr>
        <w:t xml:space="preserve"> alternativas viáveis para a solução de problemas ou construção de projetos.</w:t>
      </w:r>
    </w:p>
    <w:p w14:paraId="61020DC5" w14:textId="72930917" w:rsidR="00950B4B" w:rsidRPr="00871D14" w:rsidRDefault="00950B4B" w:rsidP="006A7552">
      <w:pPr>
        <w:rPr>
          <w:rFonts w:cs="Arial"/>
          <w:b/>
        </w:rPr>
      </w:pPr>
    </w:p>
    <w:p w14:paraId="26D72DD6" w14:textId="77777777" w:rsidR="00D61186" w:rsidRPr="00871D14" w:rsidRDefault="00D61186" w:rsidP="006A7552">
      <w:pPr>
        <w:pStyle w:val="CORPOTEXTO"/>
        <w:spacing w:line="360" w:lineRule="auto"/>
        <w:ind w:left="0"/>
        <w:jc w:val="both"/>
        <w:rPr>
          <w:rFonts w:ascii="Arial" w:hAnsi="Arial" w:cs="Arial"/>
        </w:rPr>
      </w:pPr>
    </w:p>
    <w:p w14:paraId="28063A78" w14:textId="77777777" w:rsidR="00D61186" w:rsidRPr="00871D14" w:rsidRDefault="00D61186" w:rsidP="006A7552">
      <w:pPr>
        <w:pStyle w:val="CORPOTEXTO"/>
        <w:spacing w:line="360" w:lineRule="auto"/>
        <w:rPr>
          <w:rFonts w:ascii="Arial" w:hAnsi="Arial" w:cs="Arial"/>
        </w:rPr>
        <w:sectPr w:rsidR="00D61186" w:rsidRPr="00871D14" w:rsidSect="00B324C5">
          <w:headerReference w:type="default" r:id="rId12"/>
          <w:headerReference w:type="first" r:id="rId13"/>
          <w:footerReference w:type="first" r:id="rId14"/>
          <w:pgSz w:w="11907" w:h="16840" w:code="9"/>
          <w:pgMar w:top="1701" w:right="1134" w:bottom="1134" w:left="1701" w:header="720" w:footer="851" w:gutter="0"/>
          <w:pgNumType w:start="11"/>
          <w:cols w:space="708"/>
          <w:titlePg/>
          <w:docGrid w:linePitch="360"/>
        </w:sectPr>
      </w:pPr>
    </w:p>
    <w:p w14:paraId="4971AF23" w14:textId="1737BE03" w:rsidR="00D61186" w:rsidRPr="00871D14" w:rsidRDefault="009735D2" w:rsidP="006A7552">
      <w:pPr>
        <w:pStyle w:val="Ttulo1"/>
        <w:spacing w:line="360" w:lineRule="auto"/>
      </w:pPr>
      <w:r>
        <w:lastRenderedPageBreak/>
        <w:t>DESENVOLVIMENTO</w:t>
      </w:r>
    </w:p>
    <w:p w14:paraId="2958AC88" w14:textId="77777777" w:rsidR="00D61186" w:rsidRPr="00871D14" w:rsidRDefault="00147B1C" w:rsidP="006A7552">
      <w:pPr>
        <w:pStyle w:val="Ttulo2"/>
      </w:pPr>
      <w:bookmarkStart w:id="4" w:name="_Toc178714628"/>
      <w:r w:rsidRPr="00871D14">
        <w:t>Introdução</w:t>
      </w:r>
      <w:bookmarkEnd w:id="4"/>
      <w:r w:rsidRPr="00871D14">
        <w:t xml:space="preserve"> </w:t>
      </w:r>
    </w:p>
    <w:p w14:paraId="49DF9694" w14:textId="45A651A6" w:rsidR="00D61186" w:rsidRDefault="00671709" w:rsidP="006A7552">
      <w:pPr>
        <w:rPr>
          <w:rFonts w:cs="Arial"/>
        </w:rPr>
      </w:pPr>
      <w:r>
        <w:rPr>
          <w:rFonts w:cs="Arial"/>
        </w:rPr>
        <w:t xml:space="preserve">Nesse capítulo, a abordagem do desenvolvimento será voltada às categorias principais de bancos de dados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existentes e suas características, além das vantagens e desvantagens que cada uma delas possui. Por fim, será exposta uma comparação técnica entre </w:t>
      </w:r>
      <w:proofErr w:type="spellStart"/>
      <w:r w:rsidR="00B97798">
        <w:rPr>
          <w:rFonts w:cs="Arial"/>
        </w:rPr>
        <w:t>MongoDB</w:t>
      </w:r>
      <w:proofErr w:type="spellEnd"/>
      <w:r w:rsidR="00B97798">
        <w:rPr>
          <w:rFonts w:cs="Arial"/>
        </w:rPr>
        <w:t xml:space="preserve"> </w:t>
      </w:r>
      <w:r>
        <w:rPr>
          <w:rFonts w:cs="Arial"/>
        </w:rPr>
        <w:t xml:space="preserve">e </w:t>
      </w:r>
      <w:proofErr w:type="spellStart"/>
      <w:r w:rsidR="00B97798">
        <w:rPr>
          <w:rFonts w:cs="Arial"/>
        </w:rPr>
        <w:t>OracleDB</w:t>
      </w:r>
      <w:proofErr w:type="spellEnd"/>
      <w:r>
        <w:rPr>
          <w:rFonts w:cs="Arial"/>
        </w:rPr>
        <w:t>, a fim de observar detalhes arquiteturais, facilidades, limitações e o custo/benefício de cada uma das estruturas escolhidas.</w:t>
      </w:r>
    </w:p>
    <w:p w14:paraId="4F0098C5" w14:textId="77777777" w:rsidR="005F4033" w:rsidRPr="00871D14" w:rsidRDefault="005F4033" w:rsidP="006A7552">
      <w:pPr>
        <w:rPr>
          <w:rFonts w:cs="Arial"/>
        </w:rPr>
      </w:pPr>
    </w:p>
    <w:p w14:paraId="21A075F2" w14:textId="2817058E" w:rsidR="00D61186" w:rsidRPr="00871D14" w:rsidRDefault="00441B10" w:rsidP="006A7552">
      <w:pPr>
        <w:pStyle w:val="Ttulo2"/>
      </w:pPr>
      <w:r>
        <w:t xml:space="preserve">Categorias de BD </w:t>
      </w:r>
      <w:proofErr w:type="spellStart"/>
      <w:r>
        <w:t>NoSQL</w:t>
      </w:r>
      <w:proofErr w:type="spellEnd"/>
      <w:r>
        <w:t xml:space="preserve"> e suas características</w:t>
      </w:r>
    </w:p>
    <w:p w14:paraId="1281898E" w14:textId="0E86DA97" w:rsidR="00E96892" w:rsidRPr="00871D14" w:rsidRDefault="001A3FA3" w:rsidP="00E96892">
      <w:pPr>
        <w:rPr>
          <w:rFonts w:cs="Arial"/>
        </w:rPr>
      </w:pPr>
      <w:r>
        <w:rPr>
          <w:rFonts w:cs="Arial"/>
        </w:rPr>
        <w:t xml:space="preserve">Os Bancos de Dados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têm sido cada vez mais difundidos no mercado, sendo soluções que oferecem liberdade, flexibilidade e eficiência para os desenvolvedores à frente da criação de projetos ao redor do mundo. No entanto, existem quatro categorias principais de BD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: </w:t>
      </w:r>
      <w:r w:rsidR="0092719B">
        <w:rPr>
          <w:rFonts w:cs="Arial"/>
        </w:rPr>
        <w:t xml:space="preserve">os bancos de dados de </w:t>
      </w:r>
      <w:r w:rsidR="00B97798">
        <w:rPr>
          <w:rFonts w:cs="Arial"/>
        </w:rPr>
        <w:t>d</w:t>
      </w:r>
      <w:r w:rsidR="0092719B">
        <w:rPr>
          <w:rFonts w:cs="Arial"/>
        </w:rPr>
        <w:t>ocumentos, os bancos de dados de chave e valor, os bancos de dados colunares e os bancos de dados orientados à grafos. Todas essas categorias serão descritas a seguir.</w:t>
      </w:r>
      <w:r>
        <w:rPr>
          <w:rFonts w:cs="Arial"/>
        </w:rPr>
        <w:t xml:space="preserve"> </w:t>
      </w:r>
    </w:p>
    <w:p w14:paraId="18247541" w14:textId="6494F5F7" w:rsidR="00D61186" w:rsidRPr="00871D14" w:rsidRDefault="0027400E" w:rsidP="00192752">
      <w:pPr>
        <w:pStyle w:val="Ttulo3"/>
      </w:pPr>
      <w:r>
        <w:t>Banco de Dados de Documentos</w:t>
      </w:r>
    </w:p>
    <w:p w14:paraId="015184D0" w14:textId="78794C58" w:rsidR="006A46F6" w:rsidRDefault="006A46F6" w:rsidP="006A46F6">
      <w:r>
        <w:t>Nesse tipo de banco, os dados são armazenados em documentos em formato JSON, trazendo muita flexibilidade e fácil evolução. Além disso, reduz a quantidade de conversões necessárias ao utilizar esses dados em aplicativos, já que eles estão juntos em um documento</w:t>
      </w:r>
      <w:r w:rsidR="007320AF">
        <w:t>, trazendo também mais rapidez nas consultas.</w:t>
      </w:r>
    </w:p>
    <w:p w14:paraId="2C8767A6" w14:textId="667C89B3" w:rsidR="00671709" w:rsidRPr="00E96892" w:rsidRDefault="006A46F6" w:rsidP="00E96892">
      <w:r>
        <w:lastRenderedPageBreak/>
        <w:t>Os bancos de dados orientados à documentos são utilizados com frequência em casos de gerenciamento de conteúdo e no armazenamento de informações em catálogos</w:t>
      </w:r>
      <w:r w:rsidR="00060B92">
        <w:t xml:space="preserve">, com o exemplo mais famoso de DB de documentos sendo o </w:t>
      </w:r>
      <w:proofErr w:type="spellStart"/>
      <w:r w:rsidR="00060B92">
        <w:t>MongoDB</w:t>
      </w:r>
      <w:proofErr w:type="spellEnd"/>
      <w:r w:rsidR="00060B92">
        <w:t>.</w:t>
      </w:r>
    </w:p>
    <w:p w14:paraId="46737030" w14:textId="60BAAD0F" w:rsidR="00671709" w:rsidRPr="00871D14" w:rsidRDefault="00671709" w:rsidP="00192752">
      <w:pPr>
        <w:pStyle w:val="Ttulo3"/>
      </w:pPr>
      <w:r>
        <w:t>Banco de Dados de Chave/Valor</w:t>
      </w:r>
    </w:p>
    <w:p w14:paraId="4DABB8D7" w14:textId="564E429A" w:rsidR="00AC67C1" w:rsidRDefault="00AC67C1" w:rsidP="00AC67C1">
      <w:r>
        <w:t>Nesse tipo de banco, o armazenamento de dados consiste em vários conjuntos de pares de chave-valor, em que a chave funciona como um identificador exclusivo para o valor associado com ela. Tanto a chave como o valor podem ser de diversos tipos. Essa categoria se caracteriza principalmente pela alta velocidade nos acessos a esses dados, também pela altíssima escalabilidade horizontal</w:t>
      </w:r>
      <w:r w:rsidR="006A46F6">
        <w:t>.</w:t>
      </w:r>
    </w:p>
    <w:p w14:paraId="55A3C71D" w14:textId="75BB8E7D" w:rsidR="00671709" w:rsidRPr="00AC67C1" w:rsidRDefault="00AC67C1" w:rsidP="00AC67C1">
      <w:r>
        <w:t>Pode ser usado no gerenciamento de sessões em aplicações web e armazenamento em cache</w:t>
      </w:r>
      <w:r w:rsidR="00060B92">
        <w:t xml:space="preserve">, com a opção mais conhecida no mercado sendo o </w:t>
      </w:r>
      <w:proofErr w:type="spellStart"/>
      <w:r w:rsidR="00060B92">
        <w:t>Amazon</w:t>
      </w:r>
      <w:proofErr w:type="spellEnd"/>
      <w:r w:rsidR="00060B92">
        <w:t xml:space="preserve"> </w:t>
      </w:r>
      <w:proofErr w:type="spellStart"/>
      <w:r w:rsidR="00060B92">
        <w:t>DynamoDB</w:t>
      </w:r>
      <w:proofErr w:type="spellEnd"/>
      <w:r w:rsidR="00060B92">
        <w:t>.</w:t>
      </w:r>
    </w:p>
    <w:p w14:paraId="51E30DF3" w14:textId="27EE89E3" w:rsidR="00671709" w:rsidRPr="00871D14" w:rsidRDefault="00671709" w:rsidP="00192752">
      <w:pPr>
        <w:pStyle w:val="Ttulo3"/>
      </w:pPr>
      <w:r>
        <w:t>Banco de Dados orientado à Grafos</w:t>
      </w:r>
    </w:p>
    <w:p w14:paraId="0E9B0BBB" w14:textId="22E5CA31" w:rsidR="00671709" w:rsidRDefault="00A0149C" w:rsidP="00AC67C1">
      <w:r>
        <w:t>O BD orientado à grafos utiliza a teoria dos grafos para o armazenamento e o processamento de dados. Esse modelo é o recomendado para a consulta de vários dados que estejam interconectados, e é caracterizado pela sua eficiência em consultas e sua flexibilidade. Além disso, o banco de dados orientado à grafos mostra uma performance ainda maior quando trabalha com muitos dados e conexões.</w:t>
      </w:r>
    </w:p>
    <w:p w14:paraId="76B8E638" w14:textId="20474A16" w:rsidR="00A0149C" w:rsidRDefault="00A0149C" w:rsidP="00AC67C1">
      <w:pPr>
        <w:rPr>
          <w:rFonts w:cs="Arial"/>
        </w:rPr>
      </w:pPr>
      <w:r>
        <w:t>Sendo assim, bancos de dados de grafos são mais utilizados em contextos de redes sociais e mecanismos de recomendação. Por fim, a opção mais popular existente no mercado dessa categoria é o Neo4j.</w:t>
      </w:r>
    </w:p>
    <w:p w14:paraId="582553D9" w14:textId="7964A963" w:rsidR="00671709" w:rsidRPr="00871D14" w:rsidRDefault="00671709" w:rsidP="00192752">
      <w:pPr>
        <w:pStyle w:val="Ttulo3"/>
      </w:pPr>
      <w:r>
        <w:t xml:space="preserve">Banco de Dados </w:t>
      </w:r>
      <w:r w:rsidR="00C14E2C">
        <w:t>orientado a</w:t>
      </w:r>
      <w:r>
        <w:t xml:space="preserve"> Colunas</w:t>
      </w:r>
    </w:p>
    <w:p w14:paraId="66E8E3E1" w14:textId="3D6F36E3" w:rsidR="00671709" w:rsidRDefault="00C14E2C" w:rsidP="009539AD">
      <w:pPr>
        <w:rPr>
          <w:rFonts w:cs="Arial"/>
        </w:rPr>
      </w:pPr>
      <w:r>
        <w:rPr>
          <w:rFonts w:cs="Arial"/>
        </w:rPr>
        <w:t>O BD orientado a colunas (ou colunar) tem como um de seus principais aspectos a iteração por blocos. Isso quer dizer que o banco de dados em questão não trabalha percorrendo linha por linha</w:t>
      </w:r>
      <w:r w:rsidR="009539AD">
        <w:rPr>
          <w:rFonts w:cs="Arial"/>
        </w:rPr>
        <w:t xml:space="preserve"> para retornar uma resposta, ao invés disso, ele faz uso apenas dos elementos da coluna desejada com uma única instrução de CPU.</w:t>
      </w:r>
    </w:p>
    <w:p w14:paraId="113CCE45" w14:textId="0E7FB028" w:rsidR="009539AD" w:rsidRPr="00671709" w:rsidRDefault="009539AD" w:rsidP="009539AD">
      <w:pPr>
        <w:rPr>
          <w:rFonts w:cs="Arial"/>
        </w:rPr>
      </w:pPr>
      <w:r>
        <w:rPr>
          <w:rFonts w:cs="Arial"/>
        </w:rPr>
        <w:t>De maneira geral, os bancos de dados orientados a colunas são otimizados para a leitura de dados pelo fato de a iteração feita nos dados ser por blocos e não por linhas.</w:t>
      </w:r>
      <w:r w:rsidR="005972BE">
        <w:rPr>
          <w:rFonts w:cs="Arial"/>
        </w:rPr>
        <w:t xml:space="preserve"> Nessa categoria, o exemplo mais famoso é o Apache Cassandra.</w:t>
      </w:r>
    </w:p>
    <w:p w14:paraId="283E5EC3" w14:textId="2F741FA1" w:rsidR="00192752" w:rsidRPr="00192752" w:rsidRDefault="00441B10" w:rsidP="00192752">
      <w:pPr>
        <w:pStyle w:val="Ttulo2"/>
      </w:pPr>
      <w:r w:rsidRPr="006A46F6">
        <w:lastRenderedPageBreak/>
        <w:t xml:space="preserve">Vantagens e Desvantagens de cada categoria de BD </w:t>
      </w:r>
      <w:proofErr w:type="spellStart"/>
      <w:r w:rsidRPr="006A46F6">
        <w:t>NoSQL</w:t>
      </w:r>
      <w:proofErr w:type="spellEnd"/>
    </w:p>
    <w:p w14:paraId="4E2C92DD" w14:textId="14EE1EFC" w:rsidR="006A46F6" w:rsidRDefault="00197FAB" w:rsidP="00192752">
      <w:pPr>
        <w:pStyle w:val="Ttulo3"/>
      </w:pPr>
      <w:bookmarkStart w:id="5" w:name="_Toc152045266"/>
      <w:bookmarkStart w:id="6" w:name="_Toc158717016"/>
      <w:bookmarkEnd w:id="3"/>
      <w:r>
        <w:t>Banco de Dados de Documentos</w:t>
      </w:r>
    </w:p>
    <w:p w14:paraId="472F39D3" w14:textId="6E59CD5B" w:rsidR="000954E5" w:rsidRPr="00D97B72" w:rsidRDefault="000954E5" w:rsidP="00D97B72">
      <w:r w:rsidRPr="00D97B72">
        <w:t>Os bancos de dados de documentos possibilitam maior facilidade de desenvolvimento, permitindo ao usuário criar e atualizar documentos com flexibilidade diretamente do código</w:t>
      </w:r>
      <w:r w:rsidR="00B60C6F">
        <w:t xml:space="preserve"> </w:t>
      </w:r>
      <w:r w:rsidR="00CC7EB8">
        <w:t>sem afetar outros documentos da mesma coleção</w:t>
      </w:r>
      <w:r w:rsidR="00B60C6F">
        <w:t>, devido ao fato de ser “</w:t>
      </w:r>
      <w:proofErr w:type="spellStart"/>
      <w:r w:rsidR="00B60C6F">
        <w:t>schema-free</w:t>
      </w:r>
      <w:proofErr w:type="spellEnd"/>
      <w:r w:rsidR="00B60C6F">
        <w:t>”</w:t>
      </w:r>
      <w:r w:rsidR="00932C23">
        <w:t>.</w:t>
      </w:r>
    </w:p>
    <w:p w14:paraId="349572FB" w14:textId="143F9162" w:rsidR="00197FAB" w:rsidRPr="00871D14" w:rsidRDefault="00197FAB" w:rsidP="00192752">
      <w:pPr>
        <w:pStyle w:val="Ttulo3"/>
      </w:pPr>
      <w:r>
        <w:t>Banco de Dados de Chave e Valor</w:t>
      </w:r>
    </w:p>
    <w:p w14:paraId="169CF90D" w14:textId="17D16265" w:rsidR="00197FAB" w:rsidRDefault="00B60C6F" w:rsidP="00197FAB">
      <w:r>
        <w:t>Os bancos de dados de chave/valor são especialmente vantajosos</w:t>
      </w:r>
      <w:r w:rsidR="00932C23">
        <w:t xml:space="preserve"> quando utilizados em projetos de Big Data, onde há uma gigante quantidade de dados, já que esse modelo é caracterizado pela sua rapidez e simplicidade na hora de acessar esses dados. No entanto, essa mesma simplicidade, que é o carro-chefe desse tipo de banco, mostra um problema crônico desse modelo que é a ausência de consultas mais complexas.</w:t>
      </w:r>
    </w:p>
    <w:p w14:paraId="3AF67963" w14:textId="03304E09" w:rsidR="00197FAB" w:rsidRPr="00871D14" w:rsidRDefault="00197FAB" w:rsidP="00192752">
      <w:pPr>
        <w:pStyle w:val="Ttulo3"/>
      </w:pPr>
      <w:r>
        <w:t>Banco de Dados de Grafos</w:t>
      </w:r>
    </w:p>
    <w:p w14:paraId="4D53D358" w14:textId="110C8D76" w:rsidR="00197FAB" w:rsidRDefault="00F22561" w:rsidP="00197FAB">
      <w:r>
        <w:t xml:space="preserve">O banco de dados orientado à grafos é extremamente vantajoso e útil quando se necessita de consultas complexas para recuperar certos dados. Além disso, seu desempenho é bem alto, já que oferece caminhos mais curtos e rápidos para chegar e se destacam em grafos maiores e de muitas conexões. Porém, </w:t>
      </w:r>
      <w:r w:rsidR="00DC6CD7">
        <w:t>um BD de grafos não é recomendado para dados que possam ser obtidos de maneira simplificada ou não sejam altamente relacionados um com o outro.</w:t>
      </w:r>
    </w:p>
    <w:p w14:paraId="521EC40C" w14:textId="77777777" w:rsidR="00197FAB" w:rsidRPr="00871D14" w:rsidRDefault="00197FAB" w:rsidP="00192752">
      <w:pPr>
        <w:pStyle w:val="Ttulo3"/>
      </w:pPr>
      <w:r>
        <w:t>Banco de Dados de Colunas</w:t>
      </w:r>
    </w:p>
    <w:p w14:paraId="7B512BAE" w14:textId="1D10694B" w:rsidR="00197FAB" w:rsidRPr="00197FAB" w:rsidRDefault="00706736" w:rsidP="00197FAB">
      <w:r>
        <w:t xml:space="preserve">O banco de dados de orientado a Colunas tem uma ótima capacidade de compressão de dados. Tendo isso em vista, ele se sai na frente nesse quesito em relação a qualquer outro que possua registro armazenado em linhas, pois </w:t>
      </w:r>
      <w:proofErr w:type="gramStart"/>
      <w:r>
        <w:t>os mesmos</w:t>
      </w:r>
      <w:proofErr w:type="gramEnd"/>
      <w:r>
        <w:t xml:space="preserve"> tornam a compressão de dados um processo mais complicado, o banco orientado a coluna é muito mais eficiente que nos bancos orientados a linhas, dentro do quesito de nível de compressão.</w:t>
      </w:r>
    </w:p>
    <w:p w14:paraId="6789A0F2" w14:textId="77777777" w:rsidR="00435C36" w:rsidRPr="00871D14" w:rsidRDefault="00435C36" w:rsidP="00AC67C1">
      <w:pPr>
        <w:rPr>
          <w:rFonts w:cs="Arial"/>
        </w:rPr>
      </w:pPr>
    </w:p>
    <w:p w14:paraId="44717A10" w14:textId="5F54A9FD" w:rsidR="004944D3" w:rsidRPr="004944D3" w:rsidRDefault="004944D3" w:rsidP="004944D3">
      <w:pPr>
        <w:pStyle w:val="Ttulo2"/>
      </w:pPr>
      <w:r>
        <w:lastRenderedPageBreak/>
        <w:t xml:space="preserve">Comparativo: </w:t>
      </w:r>
      <w:proofErr w:type="spellStart"/>
      <w:r w:rsidR="0006214A">
        <w:t>MongoDB</w:t>
      </w:r>
      <w:proofErr w:type="spellEnd"/>
      <w:r>
        <w:t xml:space="preserve"> e </w:t>
      </w:r>
      <w:proofErr w:type="spellStart"/>
      <w:r w:rsidR="0006214A">
        <w:t>OracleDB</w:t>
      </w:r>
      <w:proofErr w:type="spellEnd"/>
    </w:p>
    <w:p w14:paraId="12AC2212" w14:textId="20B895F5" w:rsidR="006A54D0" w:rsidRDefault="006A54D0" w:rsidP="006A54D0">
      <w:pPr>
        <w:rPr>
          <w:rFonts w:cs="Arial"/>
        </w:rPr>
      </w:pPr>
      <w:r>
        <w:rPr>
          <w:rFonts w:cs="Arial"/>
        </w:rPr>
        <w:t xml:space="preserve">Para uma melhor exemplificação, será apresentado um comparativo entre o </w:t>
      </w:r>
      <w:proofErr w:type="spellStart"/>
      <w:r>
        <w:rPr>
          <w:rFonts w:cs="Arial"/>
        </w:rPr>
        <w:t>MongoDB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OracleDB</w:t>
      </w:r>
      <w:proofErr w:type="spellEnd"/>
      <w:r>
        <w:rPr>
          <w:rFonts w:cs="Arial"/>
        </w:rPr>
        <w:t xml:space="preserve">, onde trabalham utilizando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e SQL, respectivamente.</w:t>
      </w:r>
    </w:p>
    <w:p w14:paraId="3AF6D101" w14:textId="63BED87C" w:rsidR="006A54D0" w:rsidRPr="00871D14" w:rsidRDefault="00192752" w:rsidP="00192752">
      <w:pPr>
        <w:pStyle w:val="Ttulo3"/>
        <w:ind w:left="1230"/>
      </w:pPr>
      <w:r>
        <w:t>Diferença Arquitetural</w:t>
      </w:r>
    </w:p>
    <w:p w14:paraId="463E1BAF" w14:textId="77777777" w:rsidR="000E2B50" w:rsidRDefault="006A54D0" w:rsidP="000E2B50">
      <w:r>
        <w:t xml:space="preserve">Na arquitetura, a principal diferença é mostrada no armazenamento dos dados, tendo em vista que no </w:t>
      </w:r>
      <w:proofErr w:type="spellStart"/>
      <w:r>
        <w:t>OracleDB</w:t>
      </w:r>
      <w:proofErr w:type="spellEnd"/>
      <w:r>
        <w:t xml:space="preserve"> é feito utilizando tabelas, um conceito mais comum. O que não ocorre no </w:t>
      </w:r>
      <w:proofErr w:type="spellStart"/>
      <w:r>
        <w:t>MongoDB</w:t>
      </w:r>
      <w:proofErr w:type="spellEnd"/>
      <w:r>
        <w:t>, que ao invés disso, utiliza coleções para armazenar seus dados</w:t>
      </w:r>
      <w:r w:rsidR="0010326E">
        <w:t>.</w:t>
      </w:r>
    </w:p>
    <w:p w14:paraId="485982B3" w14:textId="3D2B11D7" w:rsidR="000E2B50" w:rsidRPr="00871D14" w:rsidRDefault="00642661" w:rsidP="000E2B50">
      <w:pPr>
        <w:pStyle w:val="Ttulo3"/>
        <w:ind w:left="1230"/>
      </w:pPr>
      <w:r>
        <w:t>C</w:t>
      </w:r>
      <w:r w:rsidR="000E2B50">
        <w:t>usto-Benefício</w:t>
      </w:r>
    </w:p>
    <w:p w14:paraId="00BD8535" w14:textId="2EB942D2" w:rsidR="00642661" w:rsidRDefault="000E2B50" w:rsidP="00642661">
      <w:r>
        <w:t>Na.</w:t>
      </w:r>
    </w:p>
    <w:p w14:paraId="01ABFA61" w14:textId="55B045A0" w:rsidR="00642661" w:rsidRPr="00871D14" w:rsidRDefault="00F4760B" w:rsidP="00642661">
      <w:pPr>
        <w:pStyle w:val="Ttulo3"/>
        <w:ind w:left="1230"/>
      </w:pPr>
      <w:r>
        <w:t>Uso e Gerenciamento</w:t>
      </w:r>
    </w:p>
    <w:p w14:paraId="5EB4C624" w14:textId="407A6877" w:rsidR="000E2B50" w:rsidRPr="000E2B50" w:rsidRDefault="00642661" w:rsidP="000E2B50">
      <w:pPr>
        <w:sectPr w:rsidR="000E2B50" w:rsidRPr="000E2B50" w:rsidSect="00B324C5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134" w:bottom="1134" w:left="1701" w:header="720" w:footer="850" w:gutter="0"/>
          <w:paperSrc w:first="6169" w:other="6169"/>
          <w:cols w:space="708"/>
          <w:titlePg/>
          <w:docGrid w:linePitch="360"/>
        </w:sectPr>
      </w:pPr>
      <w:r>
        <w:t xml:space="preserve">Na arquitetura, a principal diferença é </w:t>
      </w:r>
      <w:proofErr w:type="spellStart"/>
      <w:r>
        <w:t>mos</w:t>
      </w:r>
      <w:proofErr w:type="spellEnd"/>
      <w:r>
        <w:t>.</w:t>
      </w:r>
    </w:p>
    <w:p w14:paraId="32078FDD" w14:textId="1A2CF86F" w:rsidR="00D61186" w:rsidRDefault="00D61186" w:rsidP="007B1D2A">
      <w:pPr>
        <w:pStyle w:val="Ttulo1"/>
        <w:spacing w:line="360" w:lineRule="auto"/>
      </w:pPr>
      <w:bookmarkStart w:id="7" w:name="_Toc158717015"/>
      <w:bookmarkStart w:id="8" w:name="_Toc162066438"/>
      <w:bookmarkStart w:id="9" w:name="_Toc178714633"/>
      <w:r w:rsidRPr="00871D14">
        <w:lastRenderedPageBreak/>
        <w:t>CONCLUS</w:t>
      </w:r>
      <w:bookmarkEnd w:id="7"/>
      <w:bookmarkEnd w:id="8"/>
      <w:bookmarkEnd w:id="9"/>
      <w:r w:rsidR="007B1D2A">
        <w:t>ÃO</w:t>
      </w:r>
    </w:p>
    <w:p w14:paraId="07C9D7CA" w14:textId="0A8BCF3C" w:rsidR="007B1D2A" w:rsidRPr="007B1D2A" w:rsidRDefault="007B1D2A" w:rsidP="007B1D2A">
      <w:proofErr w:type="spellStart"/>
      <w:r>
        <w:t>aaaaaaaaaaa</w:t>
      </w:r>
      <w:proofErr w:type="spellEnd"/>
    </w:p>
    <w:p w14:paraId="6726E19B" w14:textId="77777777" w:rsidR="00D61186" w:rsidRPr="00871D14" w:rsidRDefault="00D61186" w:rsidP="006A7552">
      <w:pPr>
        <w:rPr>
          <w:rFonts w:cs="Arial"/>
        </w:rPr>
        <w:sectPr w:rsidR="00D61186" w:rsidRPr="00871D14" w:rsidSect="00B324C5">
          <w:headerReference w:type="first" r:id="rId19"/>
          <w:footerReference w:type="first" r:id="rId20"/>
          <w:pgSz w:w="11907" w:h="16840" w:code="9"/>
          <w:pgMar w:top="1701" w:right="1134" w:bottom="1134" w:left="1701" w:header="720" w:footer="851" w:gutter="0"/>
          <w:paperSrc w:first="6169" w:other="6169"/>
          <w:cols w:space="708"/>
          <w:titlePg/>
          <w:docGrid w:linePitch="360"/>
        </w:sectPr>
      </w:pPr>
    </w:p>
    <w:p w14:paraId="59A9ECB8" w14:textId="77777777" w:rsidR="00D61186" w:rsidRPr="00871D14" w:rsidRDefault="00D61186" w:rsidP="006A7552">
      <w:pPr>
        <w:pStyle w:val="TITULO"/>
        <w:spacing w:line="360" w:lineRule="auto"/>
        <w:rPr>
          <w:rFonts w:ascii="Arial" w:hAnsi="Arial" w:cs="Arial"/>
        </w:rPr>
      </w:pPr>
      <w:r w:rsidRPr="00871D14">
        <w:rPr>
          <w:rFonts w:ascii="Arial" w:hAnsi="Arial" w:cs="Arial"/>
        </w:rPr>
        <w:lastRenderedPageBreak/>
        <w:t>REFERÊNCIAS BIBLIOGRÁFICAS</w:t>
      </w:r>
      <w:bookmarkEnd w:id="5"/>
      <w:bookmarkEnd w:id="6"/>
    </w:p>
    <w:p w14:paraId="66EB40E2" w14:textId="77777777" w:rsidR="00DE7254" w:rsidRPr="00871D14" w:rsidRDefault="00DE7254" w:rsidP="006A7552">
      <w:pPr>
        <w:rPr>
          <w:rFonts w:cs="Arial"/>
        </w:rPr>
      </w:pPr>
      <w:r w:rsidRPr="00871D14">
        <w:rPr>
          <w:rFonts w:cs="Arial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14:paraId="6A250979" w14:textId="77777777" w:rsidR="00DE7254" w:rsidRPr="00871D14" w:rsidRDefault="00DE7254" w:rsidP="006A7552">
      <w:pPr>
        <w:rPr>
          <w:rFonts w:cs="Arial"/>
        </w:rPr>
      </w:pPr>
      <w:r w:rsidRPr="00871D14">
        <w:rPr>
          <w:rFonts w:cs="Arial"/>
        </w:rPr>
        <w:t>Exemplo:</w:t>
      </w:r>
    </w:p>
    <w:p w14:paraId="29E94BF6" w14:textId="77777777" w:rsidR="00DE7254" w:rsidRPr="00871D14" w:rsidRDefault="007F5C5C" w:rsidP="006A7552">
      <w:pPr>
        <w:rPr>
          <w:rFonts w:cs="Arial"/>
        </w:rPr>
      </w:pPr>
      <w:r w:rsidRPr="00871D14">
        <w:rPr>
          <w:rFonts w:cs="Arial"/>
        </w:rPr>
        <w:t>BALLOU</w:t>
      </w:r>
      <w:r w:rsidR="00DE7254" w:rsidRPr="00871D14">
        <w:rPr>
          <w:rFonts w:cs="Arial"/>
        </w:rPr>
        <w:t xml:space="preserve">, </w:t>
      </w:r>
      <w:r w:rsidRPr="00871D14">
        <w:rPr>
          <w:rFonts w:cs="Arial"/>
        </w:rPr>
        <w:t>Ronald H</w:t>
      </w:r>
      <w:r w:rsidR="00DE7254" w:rsidRPr="00871D14">
        <w:rPr>
          <w:rFonts w:cs="Arial"/>
        </w:rPr>
        <w:t xml:space="preserve">. </w:t>
      </w:r>
      <w:r w:rsidRPr="00871D14">
        <w:rPr>
          <w:rFonts w:cs="Arial"/>
          <w:b/>
        </w:rPr>
        <w:t>Logística empresarial: transportes, administração de materiais e distribuição física</w:t>
      </w:r>
      <w:r w:rsidR="00DE7254" w:rsidRPr="00871D14">
        <w:rPr>
          <w:rFonts w:cs="Arial"/>
          <w:b/>
        </w:rPr>
        <w:t xml:space="preserve">. </w:t>
      </w:r>
      <w:r w:rsidRPr="00871D14">
        <w:rPr>
          <w:rFonts w:cs="Arial"/>
          <w:noProof/>
        </w:rPr>
        <w:t>[Livro] / trad. Yoshizaki Hugo T. Y.. - São Paulo : Atlas, 1993. - 1ª : p. 388.</w:t>
      </w:r>
    </w:p>
    <w:p w14:paraId="7613F082" w14:textId="77777777" w:rsidR="00DE7254" w:rsidRPr="00871D14" w:rsidRDefault="00DE7254" w:rsidP="006A7552">
      <w:pPr>
        <w:rPr>
          <w:rFonts w:cs="Arial"/>
        </w:rPr>
      </w:pPr>
    </w:p>
    <w:p w14:paraId="75FEAAC0" w14:textId="77777777" w:rsidR="00D61186" w:rsidRPr="00871D14" w:rsidRDefault="00D61186" w:rsidP="006A7552">
      <w:pPr>
        <w:rPr>
          <w:rStyle w:val="Nmerodepgina"/>
          <w:rFonts w:cs="Arial"/>
          <w:sz w:val="16"/>
          <w:szCs w:val="16"/>
        </w:rPr>
      </w:pPr>
    </w:p>
    <w:sectPr w:rsidR="00D61186" w:rsidRPr="00871D14" w:rsidSect="00B324C5">
      <w:headerReference w:type="even" r:id="rId21"/>
      <w:footerReference w:type="default" r:id="rId22"/>
      <w:headerReference w:type="first" r:id="rId23"/>
      <w:pgSz w:w="11907" w:h="16840" w:code="9"/>
      <w:pgMar w:top="1701" w:right="1134" w:bottom="1134" w:left="1701" w:header="720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D88F1" w14:textId="77777777" w:rsidR="00B324C5" w:rsidRDefault="00B324C5">
      <w:r>
        <w:separator/>
      </w:r>
    </w:p>
    <w:p w14:paraId="7B8B598B" w14:textId="77777777" w:rsidR="00B324C5" w:rsidRDefault="00B324C5"/>
    <w:p w14:paraId="2BF71B17" w14:textId="77777777" w:rsidR="00B324C5" w:rsidRDefault="00B324C5"/>
  </w:endnote>
  <w:endnote w:type="continuationSeparator" w:id="0">
    <w:p w14:paraId="7097C8BC" w14:textId="77777777" w:rsidR="00B324C5" w:rsidRDefault="00B324C5">
      <w:r>
        <w:continuationSeparator/>
      </w:r>
    </w:p>
    <w:p w14:paraId="09FCCC8F" w14:textId="77777777" w:rsidR="00B324C5" w:rsidRDefault="00B324C5"/>
    <w:p w14:paraId="424051F5" w14:textId="77777777" w:rsidR="00B324C5" w:rsidRDefault="00B324C5"/>
  </w:endnote>
  <w:endnote w:type="continuationNotice" w:id="1">
    <w:p w14:paraId="444E967F" w14:textId="77777777" w:rsidR="00B324C5" w:rsidRDefault="00B324C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4DD32" w14:textId="5553E61D" w:rsidR="00611E96" w:rsidRDefault="00611E96">
    <w:pPr>
      <w:pStyle w:val="Rodap"/>
    </w:pPr>
  </w:p>
  <w:p w14:paraId="3ACC7D8D" w14:textId="77777777" w:rsidR="00611E96" w:rsidRDefault="00611E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1C8CB" w14:textId="77777777" w:rsidR="00CB2845" w:rsidRDefault="00CB2845" w:rsidP="00611E96">
    <w:pPr>
      <w:pBdr>
        <w:bottom w:val="single" w:sz="12" w:space="0" w:color="auto"/>
      </w:pBd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6A058" w14:textId="19831AA0" w:rsidR="00A34AD0" w:rsidRDefault="00A34AD0">
    <w:pPr>
      <w:pStyle w:val="Rodap"/>
    </w:pPr>
  </w:p>
  <w:p w14:paraId="5A624D79" w14:textId="77777777" w:rsidR="00A34AD0" w:rsidRDefault="00A34AD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DC2D5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5BAFB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A691B" w14:textId="3E72CD9D" w:rsidR="00A34AD0" w:rsidRDefault="005F4033" w:rsidP="00A34AD0">
    <w:pPr>
      <w:pStyle w:val="Rodap"/>
      <w:ind w:firstLine="0"/>
    </w:pPr>
    <w:r>
      <w:t>___________________________________________________________________</w:t>
    </w:r>
    <w:r w:rsidR="00A34AD0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EC314" w14:textId="77777777" w:rsidR="00B324C5" w:rsidRDefault="00B324C5">
      <w:r>
        <w:separator/>
      </w:r>
    </w:p>
    <w:p w14:paraId="30DEC742" w14:textId="77777777" w:rsidR="00B324C5" w:rsidRDefault="00B324C5"/>
    <w:p w14:paraId="6D8F0584" w14:textId="77777777" w:rsidR="00B324C5" w:rsidRDefault="00B324C5"/>
  </w:footnote>
  <w:footnote w:type="continuationSeparator" w:id="0">
    <w:p w14:paraId="297992EF" w14:textId="77777777" w:rsidR="00B324C5" w:rsidRDefault="00B324C5">
      <w:r>
        <w:continuationSeparator/>
      </w:r>
    </w:p>
    <w:p w14:paraId="3806A681" w14:textId="77777777" w:rsidR="00B324C5" w:rsidRDefault="00B324C5"/>
    <w:p w14:paraId="722E67DF" w14:textId="77777777" w:rsidR="00B324C5" w:rsidRDefault="00B324C5"/>
  </w:footnote>
  <w:footnote w:type="continuationNotice" w:id="1">
    <w:p w14:paraId="1C3A5C9A" w14:textId="77777777" w:rsidR="00B324C5" w:rsidRDefault="00B324C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3E869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8208C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027571B5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A371F" w14:textId="77777777" w:rsidR="00A34AD0" w:rsidRDefault="00A34AD0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D6B60" w14:textId="17A2A8BA" w:rsidR="00CB2845" w:rsidRPr="009735D2" w:rsidRDefault="00AD52EE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DESENVOLVIMENTO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9928B" w14:textId="0B73BD7C" w:rsidR="00A34AD0" w:rsidRPr="009735D2" w:rsidRDefault="000E2B5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CONCLUSÃO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E147C" w14:textId="77777777" w:rsidR="00CB2845" w:rsidRDefault="00CB284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1A977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4E9F271A" w14:textId="77777777" w:rsidR="00CB2845" w:rsidRDefault="00CB2845">
    <w:pPr>
      <w:pStyle w:val="Cabealho"/>
    </w:pPr>
  </w:p>
  <w:p w14:paraId="4AABE75D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3FD7A93C" w14:textId="77777777" w:rsidR="00CB2845" w:rsidRDefault="00CB2845">
    <w:pPr>
      <w:pStyle w:val="Cabealho"/>
    </w:pPr>
  </w:p>
  <w:p w14:paraId="4F844374" w14:textId="77777777" w:rsidR="00CB2845" w:rsidRDefault="00CB28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244"/>
    <w:multiLevelType w:val="hybridMultilevel"/>
    <w:tmpl w:val="5500799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6A0F9C"/>
    <w:multiLevelType w:val="hybridMultilevel"/>
    <w:tmpl w:val="12AA6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710D"/>
    <w:multiLevelType w:val="hybridMultilevel"/>
    <w:tmpl w:val="812CD4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0082C"/>
    <w:multiLevelType w:val="hybridMultilevel"/>
    <w:tmpl w:val="54BC160E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F8B6E97"/>
    <w:multiLevelType w:val="hybridMultilevel"/>
    <w:tmpl w:val="BD6C7FC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9B4F31"/>
    <w:multiLevelType w:val="hybridMultilevel"/>
    <w:tmpl w:val="110C5D70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993FF6"/>
    <w:multiLevelType w:val="hybridMultilevel"/>
    <w:tmpl w:val="DF8A76F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904360"/>
    <w:multiLevelType w:val="hybridMultilevel"/>
    <w:tmpl w:val="D92ABD5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0B1477"/>
    <w:multiLevelType w:val="hybridMultilevel"/>
    <w:tmpl w:val="8BCCA4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C297B"/>
    <w:multiLevelType w:val="hybridMultilevel"/>
    <w:tmpl w:val="00B0C02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3D90205"/>
    <w:multiLevelType w:val="hybridMultilevel"/>
    <w:tmpl w:val="8D1C1832"/>
    <w:lvl w:ilvl="0" w:tplc="F2183382">
      <w:start w:val="1"/>
      <w:numFmt w:val="lowerLetter"/>
      <w:lvlText w:val="%1)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43B1890"/>
    <w:multiLevelType w:val="multilevel"/>
    <w:tmpl w:val="164484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EC7F1D"/>
    <w:multiLevelType w:val="hybridMultilevel"/>
    <w:tmpl w:val="AA04CA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74F15"/>
    <w:multiLevelType w:val="hybridMultilevel"/>
    <w:tmpl w:val="4524F66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653AF1"/>
    <w:multiLevelType w:val="multilevel"/>
    <w:tmpl w:val="77F8C80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FB7304"/>
    <w:multiLevelType w:val="hybridMultilevel"/>
    <w:tmpl w:val="845C4B7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4E5D0B"/>
    <w:multiLevelType w:val="hybridMultilevel"/>
    <w:tmpl w:val="8C7AC24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0DF2176"/>
    <w:multiLevelType w:val="hybridMultilevel"/>
    <w:tmpl w:val="D3700E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88736B"/>
    <w:multiLevelType w:val="hybridMultilevel"/>
    <w:tmpl w:val="3848AD06"/>
    <w:lvl w:ilvl="0" w:tplc="A5DA2CB4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4143F3"/>
    <w:multiLevelType w:val="hybridMultilevel"/>
    <w:tmpl w:val="0BAC32E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5F962A1"/>
    <w:multiLevelType w:val="hybridMultilevel"/>
    <w:tmpl w:val="0D40C8A6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388579A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 w15:restartNumberingAfterBreak="0">
    <w:nsid w:val="38F96E1D"/>
    <w:multiLevelType w:val="hybridMultilevel"/>
    <w:tmpl w:val="5A26CB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747F0"/>
    <w:multiLevelType w:val="hybridMultilevel"/>
    <w:tmpl w:val="1A1619BE"/>
    <w:lvl w:ilvl="0" w:tplc="0416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3EFA5074"/>
    <w:multiLevelType w:val="hybridMultilevel"/>
    <w:tmpl w:val="B7F81AA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2DA62A4"/>
    <w:multiLevelType w:val="hybridMultilevel"/>
    <w:tmpl w:val="110C5D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7E72DFA"/>
    <w:multiLevelType w:val="hybridMultilevel"/>
    <w:tmpl w:val="17BAAC1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6612C6"/>
    <w:multiLevelType w:val="hybridMultilevel"/>
    <w:tmpl w:val="39F4BA1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</w:lvl>
    <w:lvl w:ilvl="1" w:tplc="0416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4FAB273B"/>
    <w:multiLevelType w:val="hybridMultilevel"/>
    <w:tmpl w:val="6908C4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D40BA"/>
    <w:multiLevelType w:val="hybridMultilevel"/>
    <w:tmpl w:val="B6A214F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7B6B25"/>
    <w:multiLevelType w:val="multilevel"/>
    <w:tmpl w:val="DB34E48A"/>
    <w:lvl w:ilvl="0">
      <w:start w:val="1"/>
      <w:numFmt w:val="bullet"/>
      <w:lvlText w:val=""/>
      <w:lvlJc w:val="left"/>
      <w:pPr>
        <w:tabs>
          <w:tab w:val="num" w:pos="1287"/>
        </w:tabs>
        <w:ind w:left="1068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4B273F6"/>
    <w:multiLevelType w:val="hybridMultilevel"/>
    <w:tmpl w:val="EF2E800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58C154F"/>
    <w:multiLevelType w:val="hybridMultilevel"/>
    <w:tmpl w:val="6CE644A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DF5CEE"/>
    <w:multiLevelType w:val="hybridMultilevel"/>
    <w:tmpl w:val="C55E303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6C0972"/>
    <w:multiLevelType w:val="hybridMultilevel"/>
    <w:tmpl w:val="2B525A06"/>
    <w:lvl w:ilvl="0" w:tplc="D4F2C6B6">
      <w:start w:val="1"/>
      <w:numFmt w:val="bullet"/>
      <w:lvlText w:val=""/>
      <w:lvlJc w:val="left"/>
      <w:pPr>
        <w:tabs>
          <w:tab w:val="num" w:pos="1211"/>
        </w:tabs>
        <w:ind w:left="851" w:firstLine="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E525B9"/>
    <w:multiLevelType w:val="hybridMultilevel"/>
    <w:tmpl w:val="4524F66A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0A003D9"/>
    <w:multiLevelType w:val="hybridMultilevel"/>
    <w:tmpl w:val="8BCCA4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561CD"/>
    <w:multiLevelType w:val="hybridMultilevel"/>
    <w:tmpl w:val="A82C43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DC961B4"/>
    <w:multiLevelType w:val="multilevel"/>
    <w:tmpl w:val="BE16E7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D35A40"/>
    <w:multiLevelType w:val="hybridMultilevel"/>
    <w:tmpl w:val="4A98120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F2170AD"/>
    <w:multiLevelType w:val="hybridMultilevel"/>
    <w:tmpl w:val="EAAA1F8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489243942">
    <w:abstractNumId w:val="14"/>
  </w:num>
  <w:num w:numId="2" w16cid:durableId="133528244">
    <w:abstractNumId w:val="32"/>
  </w:num>
  <w:num w:numId="3" w16cid:durableId="1553156796">
    <w:abstractNumId w:val="23"/>
  </w:num>
  <w:num w:numId="4" w16cid:durableId="2018530915">
    <w:abstractNumId w:val="36"/>
  </w:num>
  <w:num w:numId="5" w16cid:durableId="1413812803">
    <w:abstractNumId w:val="26"/>
  </w:num>
  <w:num w:numId="6" w16cid:durableId="229118838">
    <w:abstractNumId w:val="29"/>
  </w:num>
  <w:num w:numId="7" w16cid:durableId="24868684">
    <w:abstractNumId w:val="16"/>
  </w:num>
  <w:num w:numId="8" w16cid:durableId="1739860836">
    <w:abstractNumId w:val="19"/>
  </w:num>
  <w:num w:numId="9" w16cid:durableId="1208765142">
    <w:abstractNumId w:val="39"/>
  </w:num>
  <w:num w:numId="10" w16cid:durableId="2061435670">
    <w:abstractNumId w:val="7"/>
  </w:num>
  <w:num w:numId="11" w16cid:durableId="1922642421">
    <w:abstractNumId w:val="0"/>
  </w:num>
  <w:num w:numId="12" w16cid:durableId="756054480">
    <w:abstractNumId w:val="9"/>
  </w:num>
  <w:num w:numId="13" w16cid:durableId="1988821615">
    <w:abstractNumId w:val="34"/>
  </w:num>
  <w:num w:numId="14" w16cid:durableId="1760757307">
    <w:abstractNumId w:val="28"/>
  </w:num>
  <w:num w:numId="15" w16cid:durableId="2028168821">
    <w:abstractNumId w:val="2"/>
  </w:num>
  <w:num w:numId="16" w16cid:durableId="339239263">
    <w:abstractNumId w:val="18"/>
  </w:num>
  <w:num w:numId="17" w16cid:durableId="2049644356">
    <w:abstractNumId w:val="42"/>
  </w:num>
  <w:num w:numId="18" w16cid:durableId="1491216044">
    <w:abstractNumId w:val="41"/>
  </w:num>
  <w:num w:numId="19" w16cid:durableId="1218737396">
    <w:abstractNumId w:val="17"/>
  </w:num>
  <w:num w:numId="20" w16cid:durableId="1865703481">
    <w:abstractNumId w:val="33"/>
  </w:num>
  <w:num w:numId="21" w16cid:durableId="109210381">
    <w:abstractNumId w:val="40"/>
  </w:num>
  <w:num w:numId="22" w16cid:durableId="2027367938">
    <w:abstractNumId w:val="12"/>
  </w:num>
  <w:num w:numId="23" w16cid:durableId="2080978422">
    <w:abstractNumId w:val="24"/>
  </w:num>
  <w:num w:numId="24" w16cid:durableId="916404473">
    <w:abstractNumId w:val="30"/>
  </w:num>
  <w:num w:numId="25" w16cid:durableId="1996689334">
    <w:abstractNumId w:val="8"/>
  </w:num>
  <w:num w:numId="26" w16cid:durableId="782648619">
    <w:abstractNumId w:val="38"/>
  </w:num>
  <w:num w:numId="27" w16cid:durableId="1505389341">
    <w:abstractNumId w:val="3"/>
  </w:num>
  <w:num w:numId="28" w16cid:durableId="1648827407">
    <w:abstractNumId w:val="6"/>
  </w:num>
  <w:num w:numId="29" w16cid:durableId="1513296836">
    <w:abstractNumId w:val="4"/>
  </w:num>
  <w:num w:numId="30" w16cid:durableId="766654433">
    <w:abstractNumId w:val="25"/>
  </w:num>
  <w:num w:numId="31" w16cid:durableId="1837114415">
    <w:abstractNumId w:val="13"/>
  </w:num>
  <w:num w:numId="32" w16cid:durableId="1043211355">
    <w:abstractNumId w:val="37"/>
  </w:num>
  <w:num w:numId="33" w16cid:durableId="846553680">
    <w:abstractNumId w:val="21"/>
  </w:num>
  <w:num w:numId="34" w16cid:durableId="790586194">
    <w:abstractNumId w:val="27"/>
  </w:num>
  <w:num w:numId="35" w16cid:durableId="1914389975">
    <w:abstractNumId w:val="5"/>
  </w:num>
  <w:num w:numId="36" w16cid:durableId="1362054520">
    <w:abstractNumId w:val="31"/>
  </w:num>
  <w:num w:numId="37" w16cid:durableId="442304969">
    <w:abstractNumId w:val="15"/>
  </w:num>
  <w:num w:numId="38" w16cid:durableId="1652296484">
    <w:abstractNumId w:val="20"/>
  </w:num>
  <w:num w:numId="39" w16cid:durableId="1373967741">
    <w:abstractNumId w:val="22"/>
  </w:num>
  <w:num w:numId="40" w16cid:durableId="347633722">
    <w:abstractNumId w:val="11"/>
  </w:num>
  <w:num w:numId="41" w16cid:durableId="140661920">
    <w:abstractNumId w:val="10"/>
  </w:num>
  <w:num w:numId="42" w16cid:durableId="1135299081">
    <w:abstractNumId w:val="40"/>
    <w:lvlOverride w:ilvl="0">
      <w:startOverride w:val="2"/>
    </w:lvlOverride>
    <w:lvlOverride w:ilvl="1">
      <w:startOverride w:val="3"/>
    </w:lvlOverride>
  </w:num>
  <w:num w:numId="43" w16cid:durableId="1063983728">
    <w:abstractNumId w:val="40"/>
    <w:lvlOverride w:ilvl="0">
      <w:startOverride w:val="2"/>
    </w:lvlOverride>
    <w:lvlOverride w:ilvl="1">
      <w:startOverride w:val="3"/>
    </w:lvlOverride>
  </w:num>
  <w:num w:numId="44" w16cid:durableId="1553155980">
    <w:abstractNumId w:val="40"/>
    <w:lvlOverride w:ilvl="0">
      <w:startOverride w:val="2"/>
    </w:lvlOverride>
    <w:lvlOverride w:ilvl="1">
      <w:startOverride w:val="3"/>
    </w:lvlOverride>
  </w:num>
  <w:num w:numId="45" w16cid:durableId="1953246693">
    <w:abstractNumId w:val="40"/>
    <w:lvlOverride w:ilvl="0">
      <w:startOverride w:val="2"/>
    </w:lvlOverride>
    <w:lvlOverride w:ilvl="1">
      <w:startOverride w:val="3"/>
    </w:lvlOverride>
  </w:num>
  <w:num w:numId="46" w16cid:durableId="201982032">
    <w:abstractNumId w:val="40"/>
    <w:lvlOverride w:ilvl="0">
      <w:startOverride w:val="2"/>
    </w:lvlOverride>
    <w:lvlOverride w:ilvl="1">
      <w:startOverride w:val="3"/>
    </w:lvlOverride>
  </w:num>
  <w:num w:numId="47" w16cid:durableId="1418750580">
    <w:abstractNumId w:val="35"/>
  </w:num>
  <w:num w:numId="48" w16cid:durableId="121978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6"/>
    <w:rsid w:val="000462E8"/>
    <w:rsid w:val="00060B92"/>
    <w:rsid w:val="0006214A"/>
    <w:rsid w:val="000643D0"/>
    <w:rsid w:val="000877A3"/>
    <w:rsid w:val="00094CAB"/>
    <w:rsid w:val="000954E5"/>
    <w:rsid w:val="000C5EEF"/>
    <w:rsid w:val="000D13AA"/>
    <w:rsid w:val="000E2B50"/>
    <w:rsid w:val="0010326E"/>
    <w:rsid w:val="00147B1C"/>
    <w:rsid w:val="001517F6"/>
    <w:rsid w:val="00155772"/>
    <w:rsid w:val="00192752"/>
    <w:rsid w:val="00197FAB"/>
    <w:rsid w:val="001A3FA3"/>
    <w:rsid w:val="001D4BEA"/>
    <w:rsid w:val="00201A8D"/>
    <w:rsid w:val="002023A9"/>
    <w:rsid w:val="00202C71"/>
    <w:rsid w:val="00215373"/>
    <w:rsid w:val="0027400E"/>
    <w:rsid w:val="00274920"/>
    <w:rsid w:val="002825DF"/>
    <w:rsid w:val="002943DB"/>
    <w:rsid w:val="002A2768"/>
    <w:rsid w:val="002A6907"/>
    <w:rsid w:val="002C03A5"/>
    <w:rsid w:val="002E2097"/>
    <w:rsid w:val="00330334"/>
    <w:rsid w:val="00330BD8"/>
    <w:rsid w:val="00332B10"/>
    <w:rsid w:val="0035308D"/>
    <w:rsid w:val="00357CF2"/>
    <w:rsid w:val="00383B17"/>
    <w:rsid w:val="00390BB7"/>
    <w:rsid w:val="00394B73"/>
    <w:rsid w:val="00395D2C"/>
    <w:rsid w:val="003961EB"/>
    <w:rsid w:val="003E4E8F"/>
    <w:rsid w:val="003F3D36"/>
    <w:rsid w:val="003F441F"/>
    <w:rsid w:val="00400A2B"/>
    <w:rsid w:val="0042209F"/>
    <w:rsid w:val="00435C36"/>
    <w:rsid w:val="00441B10"/>
    <w:rsid w:val="0044372C"/>
    <w:rsid w:val="0045092C"/>
    <w:rsid w:val="004944D3"/>
    <w:rsid w:val="004A2838"/>
    <w:rsid w:val="004B58B7"/>
    <w:rsid w:val="004C62C5"/>
    <w:rsid w:val="004D25BD"/>
    <w:rsid w:val="004F74E1"/>
    <w:rsid w:val="004F7B31"/>
    <w:rsid w:val="00550E7D"/>
    <w:rsid w:val="00575771"/>
    <w:rsid w:val="005972BE"/>
    <w:rsid w:val="005F4033"/>
    <w:rsid w:val="00611E96"/>
    <w:rsid w:val="00623065"/>
    <w:rsid w:val="00635710"/>
    <w:rsid w:val="00642661"/>
    <w:rsid w:val="0064617C"/>
    <w:rsid w:val="0065215C"/>
    <w:rsid w:val="00671709"/>
    <w:rsid w:val="00696B27"/>
    <w:rsid w:val="006A46F6"/>
    <w:rsid w:val="006A54D0"/>
    <w:rsid w:val="006A7552"/>
    <w:rsid w:val="006E334C"/>
    <w:rsid w:val="00706736"/>
    <w:rsid w:val="007145A8"/>
    <w:rsid w:val="007147FD"/>
    <w:rsid w:val="007320AF"/>
    <w:rsid w:val="00736AE8"/>
    <w:rsid w:val="0074444E"/>
    <w:rsid w:val="007B1D2A"/>
    <w:rsid w:val="007E77D5"/>
    <w:rsid w:val="007F5C5C"/>
    <w:rsid w:val="0086236E"/>
    <w:rsid w:val="00871D14"/>
    <w:rsid w:val="0087337D"/>
    <w:rsid w:val="00873A1B"/>
    <w:rsid w:val="00873F81"/>
    <w:rsid w:val="008F15F2"/>
    <w:rsid w:val="008F6E25"/>
    <w:rsid w:val="0090038F"/>
    <w:rsid w:val="00900628"/>
    <w:rsid w:val="00917145"/>
    <w:rsid w:val="0092719B"/>
    <w:rsid w:val="00932C23"/>
    <w:rsid w:val="00950B4B"/>
    <w:rsid w:val="009539AD"/>
    <w:rsid w:val="00962956"/>
    <w:rsid w:val="00966EC8"/>
    <w:rsid w:val="0097031A"/>
    <w:rsid w:val="009735D2"/>
    <w:rsid w:val="009A13AF"/>
    <w:rsid w:val="009A56E6"/>
    <w:rsid w:val="009E4073"/>
    <w:rsid w:val="00A0149C"/>
    <w:rsid w:val="00A17B4A"/>
    <w:rsid w:val="00A34AD0"/>
    <w:rsid w:val="00A44343"/>
    <w:rsid w:val="00A94A57"/>
    <w:rsid w:val="00AA5DDD"/>
    <w:rsid w:val="00AC67C1"/>
    <w:rsid w:val="00AD52EE"/>
    <w:rsid w:val="00AD7011"/>
    <w:rsid w:val="00AE4C34"/>
    <w:rsid w:val="00B02942"/>
    <w:rsid w:val="00B05F81"/>
    <w:rsid w:val="00B15391"/>
    <w:rsid w:val="00B20723"/>
    <w:rsid w:val="00B324C5"/>
    <w:rsid w:val="00B5575D"/>
    <w:rsid w:val="00B60C6F"/>
    <w:rsid w:val="00B70CE3"/>
    <w:rsid w:val="00B913A4"/>
    <w:rsid w:val="00B97798"/>
    <w:rsid w:val="00BB60B8"/>
    <w:rsid w:val="00BC5853"/>
    <w:rsid w:val="00BC60C8"/>
    <w:rsid w:val="00BE4D4D"/>
    <w:rsid w:val="00C14E2C"/>
    <w:rsid w:val="00C86B96"/>
    <w:rsid w:val="00CB2845"/>
    <w:rsid w:val="00CC7EB8"/>
    <w:rsid w:val="00CE0762"/>
    <w:rsid w:val="00CE1F61"/>
    <w:rsid w:val="00D00D0D"/>
    <w:rsid w:val="00D147DA"/>
    <w:rsid w:val="00D4629C"/>
    <w:rsid w:val="00D61186"/>
    <w:rsid w:val="00D97B72"/>
    <w:rsid w:val="00DB033E"/>
    <w:rsid w:val="00DB614B"/>
    <w:rsid w:val="00DC644C"/>
    <w:rsid w:val="00DC6CD7"/>
    <w:rsid w:val="00DD7F00"/>
    <w:rsid w:val="00DE5EE0"/>
    <w:rsid w:val="00DE7254"/>
    <w:rsid w:val="00E5508C"/>
    <w:rsid w:val="00E72982"/>
    <w:rsid w:val="00E86460"/>
    <w:rsid w:val="00E96892"/>
    <w:rsid w:val="00EB6973"/>
    <w:rsid w:val="00EB6BEE"/>
    <w:rsid w:val="00EB7E55"/>
    <w:rsid w:val="00ED0C49"/>
    <w:rsid w:val="00ED6B8A"/>
    <w:rsid w:val="00ED7353"/>
    <w:rsid w:val="00EF5E74"/>
    <w:rsid w:val="00F10DD1"/>
    <w:rsid w:val="00F22561"/>
    <w:rsid w:val="00F4760B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1671F7"/>
  <w15:docId w15:val="{CB56AD0F-6E52-4A68-890D-23D3D6B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0643D0"/>
    <w:pPr>
      <w:keepNext/>
      <w:spacing w:before="2835" w:after="567" w:line="240" w:lineRule="auto"/>
      <w:ind w:firstLine="0"/>
      <w:jc w:val="center"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6A46F6"/>
    <w:pPr>
      <w:keepNext/>
      <w:numPr>
        <w:ilvl w:val="1"/>
        <w:numId w:val="21"/>
      </w:numPr>
      <w:spacing w:before="240" w:after="120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link w:val="Ttulo3Char"/>
    <w:autoRedefine/>
    <w:qFormat/>
    <w:rsid w:val="00192752"/>
    <w:pPr>
      <w:keepNext/>
      <w:numPr>
        <w:ilvl w:val="2"/>
        <w:numId w:val="21"/>
      </w:numPr>
      <w:tabs>
        <w:tab w:val="clear" w:pos="720"/>
        <w:tab w:val="num" w:pos="900"/>
        <w:tab w:val="num" w:pos="1571"/>
      </w:tabs>
      <w:spacing w:before="240" w:after="120"/>
      <w:ind w:left="1287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21"/>
      </w:numPr>
      <w:tabs>
        <w:tab w:val="clear" w:pos="864"/>
        <w:tab w:val="num" w:pos="1080"/>
      </w:tabs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2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semiHidden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semiHidden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37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671709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611E96"/>
    <w:rPr>
      <w:rFonts w:ascii="Arial" w:hAnsi="Arial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192752"/>
    <w:rPr>
      <w:rFonts w:ascii="Arial" w:hAnsi="Arial" w:cs="Arial"/>
      <w:b/>
      <w:bCs/>
      <w:sz w:val="24"/>
      <w:szCs w:val="28"/>
    </w:rPr>
  </w:style>
  <w:style w:type="paragraph" w:styleId="Reviso">
    <w:name w:val="Revision"/>
    <w:hidden/>
    <w:uiPriority w:val="99"/>
    <w:semiHidden/>
    <w:rsid w:val="0010326E"/>
    <w:rPr>
      <w:rFonts w:ascii="Arial" w:hAnsi="Arial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TP102002787</AssetId>
    <DirectSourceMarket xmlns="e5d022ff-4ce9-4922-b5a4-f245e35e2aac" xsi:nil="true"/>
    <NumericId xmlns="e5d022ff-4ce9-4922-b5a4-f245e35e2aac" xsi:nil="true"/>
    <OOCacheId xmlns="e5d022ff-4ce9-4922-b5a4-f245e35e2aac">bf5da5c7-b542-4a44-af9f-18bf7ce9bd32</OOCacheId>
    <AcquiredFrom xmlns="e5d022ff-4ce9-4922-b5a4-f245e35e2aac">Internal MS</AcquiredFrom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2010-08-27T00:27:34+00:00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2010-08-27T00:27:33+00:00</CSXSubmissionDate>
    <CSXHash xmlns="e5d022ff-4ce9-4922-b5a4-f245e35e2aac">xCBZBV4v4KYbH+Zw5SUKMFBAQyUVktbQCGd4rtO/Ci8=</CSXHash>
    <DSATActionTaken xmlns="e5d022ff-4ce9-4922-b5a4-f245e35e2aac" xsi:nil="true"/>
    <ParentAssetId xmlns="e5d022ff-4ce9-4922-b5a4-f245e35e2aac">TC102002788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1|PN101992852| | </Providers>
    <PublishStatusLookup xmlns="e5d022ff-4ce9-4922-b5a4-f245e35e2aac">
      <Value>246967</Value>
      <Value>413373</Value>
    </PublishStatusLookup>
    <APAuthor xmlns="e5d022ff-4ce9-4922-b5a4-f245e35e2aac">
      <UserInfo>
        <DisplayName/>
        <AccountId>512</AccountId>
        <AccountType/>
      </UserInfo>
    </APAuthor>
    <APDescription xmlns="e5d022ff-4ce9-4922-b5a4-f245e35e2aac" xsi:nil="true"/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S-1-10-0-6-3221065595-1261371392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BlockPublish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211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B109B-79B4-4647-889B-A6D82EC858DF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C2808-8093-4CB7-BBDE-C93124CD4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CA9B41-E90A-47F4-9865-DD6B91FE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</Template>
  <TotalTime>438</TotalTime>
  <Pages>8</Pages>
  <Words>1155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7381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Bruno César;Gabriel Lima</dc:creator>
  <cp:lastModifiedBy>Felipe Rodrigues</cp:lastModifiedBy>
  <cp:revision>17</cp:revision>
  <cp:lastPrinted>2007-07-10T02:34:00Z</cp:lastPrinted>
  <dcterms:created xsi:type="dcterms:W3CDTF">2024-04-29T13:31:00Z</dcterms:created>
  <dcterms:modified xsi:type="dcterms:W3CDTF">2024-05-01T14:19:00Z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2010-08-27T00:27:33Z</vt:filetime>
  </property>
  <property fmtid="{D5CDD505-2E9C-101B-9397-08002B2CF9AE}" pid="9" name="PolicheckTimestamp">
    <vt:filetime>2011-04-27T17:34:42Z</vt:filetime>
  </property>
</Properties>
</file>